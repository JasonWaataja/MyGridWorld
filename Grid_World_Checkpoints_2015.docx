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BCDE2" w14:textId="77777777" w:rsidR="0014261B" w:rsidRDefault="007539CA" w:rsidP="007539CA">
      <w:pPr>
        <w:pStyle w:val="Title"/>
      </w:pPr>
      <w:r>
        <w:t>Grid World Checkpoints</w:t>
      </w:r>
    </w:p>
    <w:p w14:paraId="17063DFB" w14:textId="77777777" w:rsidR="007539CA" w:rsidRDefault="007539C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774"/>
        <w:gridCol w:w="7005"/>
      </w:tblGrid>
      <w:tr w:rsidR="00F531EB" w14:paraId="6457B9D7" w14:textId="77777777" w:rsidTr="004C02A0">
        <w:tc>
          <w:tcPr>
            <w:tcW w:w="895" w:type="dxa"/>
          </w:tcPr>
          <w:p w14:paraId="658488B8" w14:textId="77777777" w:rsidR="00F531EB" w:rsidRDefault="00F531EB">
            <w:r>
              <w:t>Date</w:t>
            </w:r>
          </w:p>
        </w:tc>
        <w:tc>
          <w:tcPr>
            <w:tcW w:w="774" w:type="dxa"/>
          </w:tcPr>
          <w:p w14:paraId="0009FB98" w14:textId="77777777" w:rsidR="00F531EB" w:rsidRDefault="00F531EB">
            <w:r>
              <w:t>Code</w:t>
            </w:r>
          </w:p>
        </w:tc>
        <w:tc>
          <w:tcPr>
            <w:tcW w:w="7005" w:type="dxa"/>
          </w:tcPr>
          <w:p w14:paraId="1A059CA9" w14:textId="77777777" w:rsidR="00F531EB" w:rsidRDefault="00F531EB">
            <w:r>
              <w:t>Work items</w:t>
            </w:r>
          </w:p>
        </w:tc>
      </w:tr>
      <w:tr w:rsidR="00F531EB" w14:paraId="00CEDEB5" w14:textId="77777777" w:rsidTr="004C02A0">
        <w:tc>
          <w:tcPr>
            <w:tcW w:w="895" w:type="dxa"/>
          </w:tcPr>
          <w:p w14:paraId="14814851" w14:textId="0277E654" w:rsidR="00F531EB" w:rsidRDefault="00F531EB" w:rsidP="007539CA">
            <w:r>
              <w:t>Dec 12</w:t>
            </w:r>
          </w:p>
        </w:tc>
        <w:tc>
          <w:tcPr>
            <w:tcW w:w="774" w:type="dxa"/>
          </w:tcPr>
          <w:p w14:paraId="65C83F6B" w14:textId="0A8066BF" w:rsidR="00F531EB" w:rsidRDefault="00F531EB" w:rsidP="007539CA">
            <w:r>
              <w:t>CH1</w:t>
            </w:r>
          </w:p>
        </w:tc>
        <w:tc>
          <w:tcPr>
            <w:tcW w:w="7005" w:type="dxa"/>
          </w:tcPr>
          <w:p w14:paraId="4E35CB8E" w14:textId="6B392654" w:rsidR="00F531EB" w:rsidRDefault="00F531EB" w:rsidP="007539CA">
            <w:r w:rsidRPr="00F531EB">
              <w:t>Set 1-3 Did You Know, Page 8 Exercises, Page 13 Exercises</w:t>
            </w:r>
          </w:p>
        </w:tc>
      </w:tr>
      <w:tr w:rsidR="00F531EB" w14:paraId="2D888B7C" w14:textId="77777777" w:rsidTr="004C02A0">
        <w:tc>
          <w:tcPr>
            <w:tcW w:w="895" w:type="dxa"/>
          </w:tcPr>
          <w:p w14:paraId="1B426A3F" w14:textId="5D6C1726" w:rsidR="00F531EB" w:rsidRDefault="00F531EB" w:rsidP="00F531EB">
            <w:r>
              <w:t>Dec 19</w:t>
            </w:r>
          </w:p>
        </w:tc>
        <w:tc>
          <w:tcPr>
            <w:tcW w:w="774" w:type="dxa"/>
          </w:tcPr>
          <w:p w14:paraId="43889C91" w14:textId="7AF2552C" w:rsidR="00F531EB" w:rsidRDefault="00F531EB" w:rsidP="007539CA">
            <w:r>
              <w:t>CH2</w:t>
            </w:r>
          </w:p>
        </w:tc>
        <w:tc>
          <w:tcPr>
            <w:tcW w:w="7005" w:type="dxa"/>
          </w:tcPr>
          <w:p w14:paraId="5ED1B138" w14:textId="179FA479" w:rsidR="00F531EB" w:rsidRDefault="00F531EB" w:rsidP="007539CA">
            <w:r w:rsidRPr="00F531EB">
              <w:t xml:space="preserve">Sets 4-6 Did you know, Page 26 Group Activity by yourself, Team Spec for </w:t>
            </w:r>
            <w:proofErr w:type="spellStart"/>
            <w:r w:rsidRPr="00F531EB">
              <w:t>MyGridWorld</w:t>
            </w:r>
            <w:proofErr w:type="spellEnd"/>
          </w:p>
        </w:tc>
      </w:tr>
      <w:tr w:rsidR="00F531EB" w14:paraId="75865F24" w14:textId="77777777" w:rsidTr="004C02A0">
        <w:tc>
          <w:tcPr>
            <w:tcW w:w="895" w:type="dxa"/>
          </w:tcPr>
          <w:p w14:paraId="6A5BDB3A" w14:textId="49261AD0" w:rsidR="00F531EB" w:rsidRDefault="00F531EB" w:rsidP="00F531EB">
            <w:r>
              <w:t>Jan 9</w:t>
            </w:r>
          </w:p>
        </w:tc>
        <w:tc>
          <w:tcPr>
            <w:tcW w:w="774" w:type="dxa"/>
          </w:tcPr>
          <w:p w14:paraId="5F82EC54" w14:textId="3DBA6422" w:rsidR="00F531EB" w:rsidRDefault="00F531EB" w:rsidP="001C7118">
            <w:r>
              <w:t>CH3</w:t>
            </w:r>
          </w:p>
        </w:tc>
        <w:tc>
          <w:tcPr>
            <w:tcW w:w="7005" w:type="dxa"/>
          </w:tcPr>
          <w:p w14:paraId="3CB1368C" w14:textId="5D10FDB9" w:rsidR="00F531EB" w:rsidRDefault="00F531EB" w:rsidP="001C7118">
            <w:r w:rsidRPr="00F531EB">
              <w:t xml:space="preserve">Sets 7-9 Did you Know?,  Page 35 Exercises, Initial drop of </w:t>
            </w:r>
            <w:proofErr w:type="spellStart"/>
            <w:r w:rsidRPr="00F531EB">
              <w:t>MyGrid</w:t>
            </w:r>
            <w:proofErr w:type="spellEnd"/>
            <w:r w:rsidRPr="00F531EB">
              <w:t xml:space="preserve"> World</w:t>
            </w:r>
          </w:p>
        </w:tc>
      </w:tr>
      <w:tr w:rsidR="00F531EB" w14:paraId="4017B12E" w14:textId="77777777" w:rsidTr="004C02A0">
        <w:tc>
          <w:tcPr>
            <w:tcW w:w="895" w:type="dxa"/>
          </w:tcPr>
          <w:p w14:paraId="5777E356" w14:textId="6EFACAF7" w:rsidR="00F531EB" w:rsidRDefault="00F531EB" w:rsidP="00F531EB">
            <w:r>
              <w:t>Jan 14</w:t>
            </w:r>
          </w:p>
        </w:tc>
        <w:tc>
          <w:tcPr>
            <w:tcW w:w="774" w:type="dxa"/>
          </w:tcPr>
          <w:p w14:paraId="2D593A60" w14:textId="77777777" w:rsidR="00F531EB" w:rsidRDefault="00F531EB" w:rsidP="007539CA"/>
        </w:tc>
        <w:tc>
          <w:tcPr>
            <w:tcW w:w="7005" w:type="dxa"/>
          </w:tcPr>
          <w:p w14:paraId="53215070" w14:textId="5BDEA4A6" w:rsidR="00F531EB" w:rsidRDefault="00F531EB" w:rsidP="00F531EB">
            <w:proofErr w:type="spellStart"/>
            <w:r>
              <w:t>GridWorld</w:t>
            </w:r>
            <w:proofErr w:type="spellEnd"/>
            <w:r>
              <w:t xml:space="preserve"> Quiz</w:t>
            </w:r>
            <w:bookmarkStart w:id="0" w:name="_GoBack"/>
            <w:bookmarkEnd w:id="0"/>
          </w:p>
        </w:tc>
      </w:tr>
      <w:tr w:rsidR="00F531EB" w14:paraId="02C3B258" w14:textId="77777777" w:rsidTr="004C02A0">
        <w:tc>
          <w:tcPr>
            <w:tcW w:w="895" w:type="dxa"/>
          </w:tcPr>
          <w:p w14:paraId="3EFCD074" w14:textId="2A636A77" w:rsidR="00F531EB" w:rsidRDefault="00F531EB" w:rsidP="00F531EB">
            <w:r>
              <w:t>J</w:t>
            </w:r>
            <w:r w:rsidR="00BA48E3">
              <w:t>an 19</w:t>
            </w:r>
          </w:p>
        </w:tc>
        <w:tc>
          <w:tcPr>
            <w:tcW w:w="774" w:type="dxa"/>
          </w:tcPr>
          <w:p w14:paraId="3C276C0C" w14:textId="32A03C9A" w:rsidR="00F531EB" w:rsidRDefault="00F531EB" w:rsidP="007539CA">
            <w:r>
              <w:t>CH4</w:t>
            </w:r>
          </w:p>
        </w:tc>
        <w:tc>
          <w:tcPr>
            <w:tcW w:w="7005" w:type="dxa"/>
          </w:tcPr>
          <w:p w14:paraId="4F68CE6B" w14:textId="5A8B864C" w:rsidR="00F531EB" w:rsidRDefault="00F531EB" w:rsidP="00F531EB">
            <w:r>
              <w:t xml:space="preserve">My </w:t>
            </w:r>
            <w:proofErr w:type="spellStart"/>
            <w:r>
              <w:t>GridWorld</w:t>
            </w:r>
            <w:proofErr w:type="spellEnd"/>
            <w:r>
              <w:t xml:space="preserve"> completed</w:t>
            </w:r>
          </w:p>
        </w:tc>
      </w:tr>
    </w:tbl>
    <w:p w14:paraId="0C353317" w14:textId="77777777" w:rsidR="007539CA" w:rsidRDefault="007539CA"/>
    <w:sectPr w:rsidR="007539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5291C" w14:textId="77777777" w:rsidR="007539CA" w:rsidRDefault="007539CA" w:rsidP="006D0D4A">
      <w:pPr>
        <w:spacing w:after="0" w:line="240" w:lineRule="auto"/>
      </w:pPr>
      <w:r>
        <w:separator/>
      </w:r>
    </w:p>
  </w:endnote>
  <w:endnote w:type="continuationSeparator" w:id="0">
    <w:p w14:paraId="583EE36F" w14:textId="77777777" w:rsidR="007539CA" w:rsidRDefault="007539CA" w:rsidP="006D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260B3" w14:textId="77777777" w:rsidR="006D0D4A" w:rsidRDefault="006D0D4A" w:rsidP="006D0D4A">
    <w:pPr>
      <w:pStyle w:val="Footer"/>
    </w:pPr>
    <w:r>
      <w:t>2014-09-07</w:t>
    </w:r>
    <w:r>
      <w:tab/>
      <w:t>-</w:t>
    </w:r>
    <w:sdt>
      <w:sdtPr>
        <w:id w:val="-8294406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504">
          <w:rPr>
            <w:noProof/>
          </w:rPr>
          <w:t>1</w:t>
        </w:r>
        <w:r>
          <w:rPr>
            <w:noProof/>
          </w:rPr>
          <w:fldChar w:fldCharType="end"/>
        </w:r>
      </w:sdtContent>
    </w:sdt>
    <w:r>
      <w:rPr>
        <w:noProof/>
      </w:rPr>
      <w:t>-</w:t>
    </w:r>
  </w:p>
  <w:p w14:paraId="01149B2F" w14:textId="77777777" w:rsidR="006D0D4A" w:rsidRDefault="006D0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56A53" w14:textId="77777777" w:rsidR="007539CA" w:rsidRDefault="007539CA" w:rsidP="006D0D4A">
      <w:pPr>
        <w:spacing w:after="0" w:line="240" w:lineRule="auto"/>
      </w:pPr>
      <w:r>
        <w:separator/>
      </w:r>
    </w:p>
  </w:footnote>
  <w:footnote w:type="continuationSeparator" w:id="0">
    <w:p w14:paraId="102548C8" w14:textId="77777777" w:rsidR="007539CA" w:rsidRDefault="007539CA" w:rsidP="006D0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98832" w14:textId="77777777" w:rsidR="006D0D4A" w:rsidRDefault="006D0D4A">
    <w:pPr>
      <w:pStyle w:val="Header"/>
    </w:pPr>
    <w:r>
      <w:t>IB Computer Science</w:t>
    </w:r>
    <w:r>
      <w:tab/>
    </w:r>
    <w:r>
      <w:tab/>
      <w:t>Ingraham High School</w:t>
    </w:r>
  </w:p>
  <w:p w14:paraId="167AD489" w14:textId="6B224304" w:rsidR="006D0D4A" w:rsidRDefault="006D0D4A">
    <w:pPr>
      <w:pStyle w:val="Header"/>
    </w:pPr>
    <w:r>
      <w:t>Mr. Tanimoto</w:t>
    </w:r>
    <w:r>
      <w:tab/>
    </w:r>
    <w:r>
      <w:tab/>
      <w:t xml:space="preserve">First Semester </w:t>
    </w:r>
    <w:r w:rsidR="00D42504">
      <w:t>2015-16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CA"/>
    <w:rsid w:val="0014261B"/>
    <w:rsid w:val="001C7118"/>
    <w:rsid w:val="00202B86"/>
    <w:rsid w:val="002D24C1"/>
    <w:rsid w:val="002F4B39"/>
    <w:rsid w:val="00424A42"/>
    <w:rsid w:val="004A4CC2"/>
    <w:rsid w:val="004C02A0"/>
    <w:rsid w:val="006D0D4A"/>
    <w:rsid w:val="007539CA"/>
    <w:rsid w:val="007707AE"/>
    <w:rsid w:val="00831AD7"/>
    <w:rsid w:val="00BA48E3"/>
    <w:rsid w:val="00D42504"/>
    <w:rsid w:val="00F531EB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7C98"/>
  <w15:docId w15:val="{7949DFE8-7C4A-4533-99BF-3E98F68C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Code">
    <w:name w:val="TestCode"/>
    <w:basedOn w:val="DefaultParagraphFont"/>
    <w:uiPriority w:val="1"/>
    <w:qFormat/>
    <w:rsid w:val="00831AD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D4A"/>
  </w:style>
  <w:style w:type="paragraph" w:styleId="Footer">
    <w:name w:val="footer"/>
    <w:basedOn w:val="Normal"/>
    <w:link w:val="FooterChar"/>
    <w:uiPriority w:val="99"/>
    <w:unhideWhenUsed/>
    <w:rsid w:val="006D0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D4A"/>
  </w:style>
  <w:style w:type="paragraph" w:styleId="NoSpacing">
    <w:name w:val="No Spacing"/>
    <w:uiPriority w:val="1"/>
    <w:qFormat/>
    <w:rsid w:val="007539C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3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5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wrence\Documents\Custom%20Office%20Templates\IB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782FC-63F8-4E46-8F38-D3832DA97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IBCS.dotx</Template>
  <TotalTime>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Tanimoto</dc:creator>
  <cp:keywords/>
  <dc:description/>
  <cp:lastModifiedBy>Lawrence Tanimoto</cp:lastModifiedBy>
  <cp:revision>3</cp:revision>
  <dcterms:created xsi:type="dcterms:W3CDTF">2015-11-29T00:06:00Z</dcterms:created>
  <dcterms:modified xsi:type="dcterms:W3CDTF">2015-11-29T00:08:00Z</dcterms:modified>
</cp:coreProperties>
</file>